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C5F8" w14:textId="77777777" w:rsidR="00E60B0E" w:rsidRPr="00E60B0E" w:rsidRDefault="00E60B0E" w:rsidP="00E60B0E">
      <w:pPr>
        <w:spacing w:after="20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60B0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Assignment 6</w:t>
      </w:r>
    </w:p>
    <w:p w14:paraId="721EA438" w14:textId="77777777" w:rsidR="00E60B0E" w:rsidRPr="00E60B0E" w:rsidRDefault="00E60B0E" w:rsidP="00E60B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84"/>
      </w:tblGrid>
      <w:tr w:rsidR="00E60B0E" w:rsidRPr="00E60B0E" w14:paraId="3FC2F062" w14:textId="77777777" w:rsidTr="00E60B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EDA81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1388B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P2()</w:t>
            </w:r>
          </w:p>
        </w:tc>
      </w:tr>
      <w:tr w:rsidR="00E60B0E" w:rsidRPr="00E60B0E" w14:paraId="4AFE241C" w14:textId="77777777" w:rsidTr="00E60B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A8CF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</w:p>
          <w:p w14:paraId="1334D270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C=B-1;</w:t>
            </w:r>
          </w:p>
          <w:p w14:paraId="6C79BFDE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B=2*C;</w:t>
            </w:r>
          </w:p>
          <w:p w14:paraId="15C295CC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672F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</w:p>
          <w:p w14:paraId="4EF85921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D=2*B;</w:t>
            </w:r>
          </w:p>
          <w:p w14:paraId="288025C6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B=D-1;</w:t>
            </w:r>
          </w:p>
          <w:p w14:paraId="5735EE27" w14:textId="77777777" w:rsidR="00E60B0E" w:rsidRPr="00E60B0E" w:rsidRDefault="00E60B0E" w:rsidP="00E60B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60B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12BC2D20" w14:textId="77777777" w:rsidR="00E60B0E" w:rsidRPr="00E60B0E" w:rsidRDefault="00E60B0E" w:rsidP="00E60B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1BEE21" w14:textId="77777777" w:rsidR="00E60B0E" w:rsidRPr="00E60B0E" w:rsidRDefault="00E60B0E" w:rsidP="00E60B0E">
      <w:pPr>
        <w:spacing w:after="2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60B0E">
        <w:rPr>
          <w:rFonts w:ascii="Arial" w:eastAsia="Times New Roman" w:hAnsi="Arial" w:cs="Arial"/>
          <w:color w:val="000000"/>
          <w:sz w:val="24"/>
          <w:szCs w:val="24"/>
        </w:rPr>
        <w:t>Here, B is a shared variable with initial value 2.</w:t>
      </w:r>
    </w:p>
    <w:p w14:paraId="428B4918" w14:textId="77777777" w:rsidR="00E60B0E" w:rsidRPr="00E60B0E" w:rsidRDefault="00E60B0E" w:rsidP="00E60B0E">
      <w:pPr>
        <w:spacing w:after="2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60B0E">
        <w:rPr>
          <w:rFonts w:ascii="Arial" w:eastAsia="Times New Roman" w:hAnsi="Arial" w:cs="Arial"/>
          <w:color w:val="000000"/>
          <w:sz w:val="24"/>
          <w:szCs w:val="24"/>
        </w:rPr>
        <w:t>How many values B can have? And what are the values?</w:t>
      </w:r>
    </w:p>
    <w:p w14:paraId="7F65F6C9" w14:textId="77777777" w:rsidR="00ED5AF7" w:rsidRDefault="00DA7ADD" w:rsidP="00C85A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:</w:t>
      </w:r>
    </w:p>
    <w:p w14:paraId="00B1041F" w14:textId="7DDF6D03" w:rsidR="00460AA2" w:rsidRPr="00E60B0E" w:rsidRDefault="00E60B0E" w:rsidP="00C85A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3 different values that are possible for B. </w:t>
      </w:r>
      <w:r>
        <w:rPr>
          <w:rFonts w:ascii="Arial" w:hAnsi="Arial" w:cs="Arial"/>
          <w:sz w:val="24"/>
          <w:szCs w:val="24"/>
        </w:rPr>
        <w:br/>
        <w:t>The values are 2,3,4</w:t>
      </w:r>
    </w:p>
    <w:sectPr w:rsidR="00460AA2" w:rsidRPr="00E60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FC5F4" w14:textId="77777777" w:rsidR="007C381B" w:rsidRDefault="007C381B" w:rsidP="00460AA2">
      <w:pPr>
        <w:spacing w:after="0" w:line="240" w:lineRule="auto"/>
      </w:pPr>
      <w:r>
        <w:separator/>
      </w:r>
    </w:p>
  </w:endnote>
  <w:endnote w:type="continuationSeparator" w:id="0">
    <w:p w14:paraId="7CED715D" w14:textId="77777777" w:rsidR="007C381B" w:rsidRDefault="007C381B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F2391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3DA7689B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5A64D614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B2ED6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8E313" w14:textId="77777777" w:rsidR="007C381B" w:rsidRDefault="007C381B" w:rsidP="00460AA2">
      <w:pPr>
        <w:spacing w:after="0" w:line="240" w:lineRule="auto"/>
      </w:pPr>
      <w:r>
        <w:separator/>
      </w:r>
    </w:p>
  </w:footnote>
  <w:footnote w:type="continuationSeparator" w:id="0">
    <w:p w14:paraId="4AE4BC92" w14:textId="77777777" w:rsidR="007C381B" w:rsidRDefault="007C381B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DE609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D5AF3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E60B0E">
      <w:rPr>
        <w:noProof/>
      </w:rPr>
      <w:t>Tuesday, September 15, 2020</w:t>
    </w:r>
    <w:r w:rsidR="00BE7BF8">
      <w:fldChar w:fldCharType="end"/>
    </w:r>
  </w:p>
  <w:p w14:paraId="320709E6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F390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0E"/>
    <w:rsid w:val="000211F6"/>
    <w:rsid w:val="00114213"/>
    <w:rsid w:val="001646C7"/>
    <w:rsid w:val="00234D4B"/>
    <w:rsid w:val="003F5256"/>
    <w:rsid w:val="00460AA2"/>
    <w:rsid w:val="005013E3"/>
    <w:rsid w:val="005F001D"/>
    <w:rsid w:val="006D181F"/>
    <w:rsid w:val="007C381B"/>
    <w:rsid w:val="00924465"/>
    <w:rsid w:val="0099291C"/>
    <w:rsid w:val="00BE7BF8"/>
    <w:rsid w:val="00C85A85"/>
    <w:rsid w:val="00CE0128"/>
    <w:rsid w:val="00D40097"/>
    <w:rsid w:val="00DA7ADD"/>
    <w:rsid w:val="00E60B0E"/>
    <w:rsid w:val="00ED5AF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92B3"/>
  <w15:chartTrackingRefBased/>
  <w15:docId w15:val="{54C8D2E1-EF83-4939-AA40-78611205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E6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2020-09-15T07:02:00Z</dcterms:created>
  <dcterms:modified xsi:type="dcterms:W3CDTF">2020-09-15T07:06:00Z</dcterms:modified>
</cp:coreProperties>
</file>