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A2BA" w14:textId="77777777" w:rsidR="00E236C6" w:rsidRPr="00E236C6" w:rsidRDefault="00E236C6" w:rsidP="00E236C6">
      <w:pPr>
        <w:pStyle w:val="NormalWeb"/>
        <w:spacing w:before="0" w:beforeAutospacing="0" w:after="0" w:afterAutospacing="0"/>
        <w:rPr>
          <w:sz w:val="20"/>
          <w:szCs w:val="20"/>
        </w:rPr>
      </w:pPr>
      <w:r w:rsidRPr="00E236C6">
        <w:rPr>
          <w:rFonts w:ascii="Arial" w:hAnsi="Arial" w:cs="Arial"/>
          <w:color w:val="000000"/>
          <w:sz w:val="22"/>
          <w:szCs w:val="22"/>
        </w:rPr>
        <w:t xml:space="preserve">Q1 Explain how single and </w:t>
      </w:r>
      <w:proofErr w:type="spellStart"/>
      <w:r w:rsidRPr="00E236C6">
        <w:rPr>
          <w:rFonts w:ascii="Arial" w:hAnsi="Arial" w:cs="Arial"/>
          <w:color w:val="000000"/>
          <w:sz w:val="22"/>
          <w:szCs w:val="22"/>
        </w:rPr>
        <w:t>multipass</w:t>
      </w:r>
      <w:proofErr w:type="spellEnd"/>
      <w:r w:rsidRPr="00E236C6">
        <w:rPr>
          <w:rFonts w:ascii="Arial" w:hAnsi="Arial" w:cs="Arial"/>
          <w:color w:val="000000"/>
          <w:sz w:val="22"/>
          <w:szCs w:val="22"/>
        </w:rPr>
        <w:t xml:space="preserve"> compiler works.</w:t>
      </w:r>
    </w:p>
    <w:p w14:paraId="784D70B7" w14:textId="77777777" w:rsidR="00E236C6" w:rsidRPr="00E236C6" w:rsidRDefault="00E236C6" w:rsidP="00E236C6">
      <w:pPr>
        <w:pStyle w:val="NormalWeb"/>
        <w:spacing w:before="0" w:beforeAutospacing="0" w:after="0" w:afterAutospacing="0"/>
        <w:rPr>
          <w:sz w:val="20"/>
          <w:szCs w:val="20"/>
        </w:rPr>
      </w:pPr>
      <w:r w:rsidRPr="00E236C6">
        <w:rPr>
          <w:rFonts w:ascii="Arial" w:hAnsi="Arial" w:cs="Arial"/>
          <w:color w:val="000000"/>
          <w:sz w:val="22"/>
          <w:szCs w:val="22"/>
        </w:rPr>
        <w:t>Q.2 What is the effect of reducing number of passes. </w:t>
      </w:r>
    </w:p>
    <w:p w14:paraId="4DEA10B2" w14:textId="04CB4BC7" w:rsidR="00E236C6" w:rsidRDefault="00E236C6" w:rsidP="00E236C6">
      <w:pPr>
        <w:pStyle w:val="NormalWeb"/>
        <w:spacing w:before="0" w:beforeAutospacing="0" w:after="0" w:afterAutospacing="0"/>
        <w:rPr>
          <w:rFonts w:ascii="Arial" w:hAnsi="Arial" w:cs="Arial"/>
          <w:color w:val="000000"/>
          <w:sz w:val="22"/>
          <w:szCs w:val="22"/>
        </w:rPr>
      </w:pPr>
      <w:r w:rsidRPr="00E236C6">
        <w:rPr>
          <w:rFonts w:ascii="Arial" w:hAnsi="Arial" w:cs="Arial"/>
          <w:color w:val="000000"/>
          <w:sz w:val="22"/>
          <w:szCs w:val="22"/>
        </w:rPr>
        <w:t>Q. 3 Explain the roles of cousins of compiler in the process of compilation</w:t>
      </w:r>
    </w:p>
    <w:p w14:paraId="0626C5D2" w14:textId="187FC96E" w:rsidR="00E236C6" w:rsidRDefault="00E236C6" w:rsidP="00E236C6">
      <w:pPr>
        <w:pStyle w:val="NormalWeb"/>
        <w:spacing w:before="0" w:beforeAutospacing="0" w:after="0" w:afterAutospacing="0"/>
        <w:rPr>
          <w:rFonts w:ascii="Arial" w:hAnsi="Arial" w:cs="Arial"/>
          <w:color w:val="000000"/>
          <w:sz w:val="22"/>
          <w:szCs w:val="22"/>
        </w:rPr>
      </w:pPr>
    </w:p>
    <w:p w14:paraId="795F4704" w14:textId="606E21E4" w:rsidR="00E236C6" w:rsidRDefault="00E236C6" w:rsidP="00E236C6">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Answers :</w:t>
      </w:r>
      <w:proofErr w:type="gramEnd"/>
    </w:p>
    <w:p w14:paraId="7C17172B" w14:textId="1CE0C9AE" w:rsidR="00E236C6" w:rsidRDefault="00E236C6" w:rsidP="00E236C6">
      <w:pPr>
        <w:pStyle w:val="NormalWeb"/>
        <w:spacing w:before="0" w:beforeAutospacing="0" w:after="0" w:afterAutospacing="0"/>
        <w:rPr>
          <w:rFonts w:ascii="Arial" w:hAnsi="Arial" w:cs="Arial"/>
          <w:color w:val="000000"/>
          <w:sz w:val="22"/>
          <w:szCs w:val="22"/>
        </w:rPr>
      </w:pPr>
    </w:p>
    <w:p w14:paraId="76A5D1D4" w14:textId="7AC889A7" w:rsidR="00E236C6" w:rsidRDefault="00E236C6" w:rsidP="00E236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A1. Single pass compiler is the compiler that passes through the source code of each of the compilation unit only once.</w:t>
      </w:r>
    </w:p>
    <w:p w14:paraId="7A55D7B5" w14:textId="5BD4262C" w:rsidR="00E236C6" w:rsidRDefault="00E236C6" w:rsidP="00E236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Multi pass compiler is the compiler type which process the source code or abstract syntax tree of a program several times.</w:t>
      </w:r>
    </w:p>
    <w:p w14:paraId="308BF4F9" w14:textId="77777777" w:rsidR="00E236C6" w:rsidRDefault="00E236C6" w:rsidP="00E236C6">
      <w:pPr>
        <w:pStyle w:val="NormalWeb"/>
        <w:spacing w:before="0" w:beforeAutospacing="0" w:after="0" w:afterAutospacing="0"/>
        <w:rPr>
          <w:rFonts w:ascii="Arial" w:hAnsi="Arial" w:cs="Arial"/>
          <w:color w:val="000000"/>
          <w:sz w:val="22"/>
          <w:szCs w:val="22"/>
        </w:rPr>
      </w:pPr>
    </w:p>
    <w:p w14:paraId="21282AF4" w14:textId="46867D91" w:rsidR="00E236C6" w:rsidRDefault="00E236C6" w:rsidP="00E236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A2. Reducing the number of passes helps in reading and writing immediate file. But it also results in large memory requirement if several phases are to be grouped into one pass.</w:t>
      </w:r>
    </w:p>
    <w:p w14:paraId="6C09E5FA" w14:textId="77777777" w:rsidR="00E236C6" w:rsidRDefault="00E236C6" w:rsidP="00E236C6">
      <w:pPr>
        <w:pStyle w:val="NormalWeb"/>
        <w:spacing w:before="0" w:beforeAutospacing="0" w:after="0" w:afterAutospacing="0"/>
        <w:rPr>
          <w:rFonts w:ascii="Arial" w:hAnsi="Arial" w:cs="Arial"/>
          <w:color w:val="000000"/>
          <w:sz w:val="22"/>
          <w:szCs w:val="22"/>
        </w:rPr>
      </w:pPr>
    </w:p>
    <w:p w14:paraId="462CAA97" w14:textId="602FDC27" w:rsidR="00E236C6" w:rsidRDefault="00E236C6" w:rsidP="00E236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A3. </w:t>
      </w:r>
      <w:r w:rsidR="005845CB">
        <w:rPr>
          <w:rFonts w:ascii="Arial" w:hAnsi="Arial" w:cs="Arial"/>
          <w:color w:val="000000"/>
          <w:sz w:val="22"/>
          <w:szCs w:val="22"/>
        </w:rPr>
        <w:t xml:space="preserve">Cousins of the compiler </w:t>
      </w:r>
      <w:proofErr w:type="gramStart"/>
      <w:r w:rsidR="005845CB">
        <w:rPr>
          <w:rFonts w:ascii="Arial" w:hAnsi="Arial" w:cs="Arial"/>
          <w:color w:val="000000"/>
          <w:sz w:val="22"/>
          <w:szCs w:val="22"/>
        </w:rPr>
        <w:t>are :</w:t>
      </w:r>
      <w:proofErr w:type="gramEnd"/>
    </w:p>
    <w:p w14:paraId="2E5C7ACD" w14:textId="3E3CCC18" w:rsidR="005845CB" w:rsidRDefault="005845CB" w:rsidP="005845C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Preprocessor</w:t>
      </w:r>
    </w:p>
    <w:p w14:paraId="3D6E77C8" w14:textId="1F2107FA" w:rsidR="005845CB" w:rsidRDefault="005845CB" w:rsidP="005845C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Compiler</w:t>
      </w:r>
    </w:p>
    <w:p w14:paraId="513BCE9F" w14:textId="4393ECF3" w:rsidR="005845CB" w:rsidRDefault="005845CB" w:rsidP="005845C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Assembler – Translator that takes the assembly program as an input and generates the machine code as the output. Mnemonic version of the machine code in which names are used instead of binary codes for operation.</w:t>
      </w:r>
    </w:p>
    <w:p w14:paraId="7BFAAE5E" w14:textId="40925437" w:rsidR="005845CB" w:rsidRDefault="005845CB" w:rsidP="005845C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Linker – Allows us to make a single program from several files of relocatable machine code.</w:t>
      </w:r>
    </w:p>
    <w:p w14:paraId="48B58F28" w14:textId="5BB2F571" w:rsidR="005845CB" w:rsidRDefault="005845CB" w:rsidP="005845C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Loader – Process of loading involves taking the relocatable machine code altering the relocatable address and placing the altered instructions and data in the memory at the proper location.</w:t>
      </w:r>
    </w:p>
    <w:p w14:paraId="2A091FA4" w14:textId="77777777" w:rsidR="005845CB" w:rsidRPr="00E236C6" w:rsidRDefault="005845CB" w:rsidP="005845CB">
      <w:pPr>
        <w:pStyle w:val="NormalWeb"/>
        <w:spacing w:before="0" w:beforeAutospacing="0" w:after="0" w:afterAutospacing="0"/>
        <w:rPr>
          <w:rFonts w:ascii="Arial" w:hAnsi="Arial" w:cs="Arial"/>
          <w:color w:val="000000"/>
          <w:sz w:val="22"/>
          <w:szCs w:val="22"/>
        </w:rPr>
      </w:pPr>
    </w:p>
    <w:p w14:paraId="189520A3" w14:textId="77777777" w:rsidR="00460AA2" w:rsidRPr="00E236C6" w:rsidRDefault="00460AA2" w:rsidP="00C85A85">
      <w:pPr>
        <w:rPr>
          <w:sz w:val="18"/>
          <w:szCs w:val="18"/>
        </w:rPr>
      </w:pPr>
    </w:p>
    <w:sectPr w:rsidR="00460AA2" w:rsidRPr="00E236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446AC" w14:textId="77777777" w:rsidR="00AC3A82" w:rsidRDefault="00AC3A82" w:rsidP="00460AA2">
      <w:pPr>
        <w:spacing w:after="0" w:line="240" w:lineRule="auto"/>
      </w:pPr>
      <w:r>
        <w:separator/>
      </w:r>
    </w:p>
  </w:endnote>
  <w:endnote w:type="continuationSeparator" w:id="0">
    <w:p w14:paraId="506CBFB7" w14:textId="77777777" w:rsidR="00AC3A82" w:rsidRDefault="00AC3A82"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226A7" w14:textId="77777777" w:rsidR="00F97ACF" w:rsidRDefault="00F9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261727"/>
      <w:docPartObj>
        <w:docPartGallery w:val="Page Numbers (Bottom of Page)"/>
        <w:docPartUnique/>
      </w:docPartObj>
    </w:sdtPr>
    <w:sdtEndPr/>
    <w:sdtContent>
      <w:p w14:paraId="11625976" w14:textId="77777777" w:rsidR="005013E3" w:rsidRDefault="005013E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050EBCF7" w14:textId="77777777" w:rsidR="005013E3" w:rsidRDefault="0050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B7E4A" w14:textId="77777777" w:rsidR="00F97ACF" w:rsidRDefault="00F9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943FA" w14:textId="77777777" w:rsidR="00AC3A82" w:rsidRDefault="00AC3A82" w:rsidP="00460AA2">
      <w:pPr>
        <w:spacing w:after="0" w:line="240" w:lineRule="auto"/>
      </w:pPr>
      <w:r>
        <w:separator/>
      </w:r>
    </w:p>
  </w:footnote>
  <w:footnote w:type="continuationSeparator" w:id="0">
    <w:p w14:paraId="689EE7EB" w14:textId="77777777" w:rsidR="00AC3A82" w:rsidRDefault="00AC3A82"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2ECF4" w14:textId="77777777" w:rsidR="00F97ACF" w:rsidRDefault="00F9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B43C" w14:textId="77777777" w:rsidR="00460AA2" w:rsidRDefault="00460AA2">
    <w:pPr>
      <w:pStyle w:val="Header"/>
      <w:pBdr>
        <w:bottom w:val="single" w:sz="12" w:space="1" w:color="auto"/>
      </w:pBd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E236C6">
      <w:rPr>
        <w:noProof/>
      </w:rPr>
      <w:t>Tuesday, August 18, 2020</w:t>
    </w:r>
    <w:r w:rsidR="00BE7BF8">
      <w:fldChar w:fldCharType="end"/>
    </w:r>
  </w:p>
  <w:p w14:paraId="29E1205D" w14:textId="77777777" w:rsidR="005013E3" w:rsidRDefault="0050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77EC4" w14:textId="77777777" w:rsidR="00F97ACF" w:rsidRDefault="00F9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46"/>
    <w:multiLevelType w:val="hybridMultilevel"/>
    <w:tmpl w:val="0DDE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C6"/>
    <w:rsid w:val="000211F6"/>
    <w:rsid w:val="00114213"/>
    <w:rsid w:val="001646C7"/>
    <w:rsid w:val="00234D4B"/>
    <w:rsid w:val="003F5256"/>
    <w:rsid w:val="00460AA2"/>
    <w:rsid w:val="005013E3"/>
    <w:rsid w:val="005845CB"/>
    <w:rsid w:val="005F001D"/>
    <w:rsid w:val="006D181F"/>
    <w:rsid w:val="00924465"/>
    <w:rsid w:val="0099291C"/>
    <w:rsid w:val="00AC3A82"/>
    <w:rsid w:val="00BE7BF8"/>
    <w:rsid w:val="00C85A85"/>
    <w:rsid w:val="00CE0128"/>
    <w:rsid w:val="00D40097"/>
    <w:rsid w:val="00E236C6"/>
    <w:rsid w:val="00F9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50E7"/>
  <w15:chartTrackingRefBased/>
  <w15:docId w15:val="{89B83DFF-EE3B-417C-833C-78FB411C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ind w:left="720"/>
      <w:contextualSpacing/>
    </w:pPr>
  </w:style>
  <w:style w:type="paragraph" w:styleId="Header">
    <w:name w:val="header"/>
    <w:basedOn w:val="Normal"/>
    <w:link w:val="HeaderChar"/>
    <w:uiPriority w:val="99"/>
    <w:unhideWhenUsed/>
    <w:rsid w:val="0046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2"/>
  </w:style>
  <w:style w:type="paragraph" w:styleId="NormalWeb">
    <w:name w:val="Normal (Web)"/>
    <w:basedOn w:val="Normal"/>
    <w:uiPriority w:val="99"/>
    <w:semiHidden/>
    <w:unhideWhenUsed/>
    <w:rsid w:val="00E23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Custom%20Office%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24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2020-08-18T09:29:00Z</dcterms:created>
  <dcterms:modified xsi:type="dcterms:W3CDTF">2020-08-18T09:53:00Z</dcterms:modified>
</cp:coreProperties>
</file>