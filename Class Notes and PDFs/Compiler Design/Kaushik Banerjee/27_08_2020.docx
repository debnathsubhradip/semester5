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EE5B" w14:textId="19178A76" w:rsidR="00460AA2" w:rsidRDefault="006B346B" w:rsidP="00C85A85">
      <w:r>
        <w:rPr>
          <w:noProof/>
        </w:rPr>
        <w:drawing>
          <wp:inline distT="0" distB="0" distL="0" distR="0" wp14:anchorId="76ACADEF" wp14:editId="672D8DE7">
            <wp:extent cx="5943600" cy="689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68E00" w14:textId="77777777" w:rsidR="00F04891" w:rsidRDefault="00F04891" w:rsidP="00460AA2">
      <w:pPr>
        <w:spacing w:after="0" w:line="240" w:lineRule="auto"/>
      </w:pPr>
      <w:r>
        <w:separator/>
      </w:r>
    </w:p>
  </w:endnote>
  <w:endnote w:type="continuationSeparator" w:id="0">
    <w:p w14:paraId="77FED1CC" w14:textId="77777777" w:rsidR="00F04891" w:rsidRDefault="00F04891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7EF0A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3DDBC0D9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282098B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4F10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A858F" w14:textId="77777777" w:rsidR="00F04891" w:rsidRDefault="00F04891" w:rsidP="00460AA2">
      <w:pPr>
        <w:spacing w:after="0" w:line="240" w:lineRule="auto"/>
      </w:pPr>
      <w:r>
        <w:separator/>
      </w:r>
    </w:p>
  </w:footnote>
  <w:footnote w:type="continuationSeparator" w:id="0">
    <w:p w14:paraId="0F521F5A" w14:textId="77777777" w:rsidR="00F04891" w:rsidRDefault="00F04891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7CBC9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AEB8F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6B346B">
      <w:rPr>
        <w:noProof/>
      </w:rPr>
      <w:t>Thursday, August 27, 2020</w:t>
    </w:r>
    <w:r w:rsidR="00BE7BF8">
      <w:fldChar w:fldCharType="end"/>
    </w:r>
  </w:p>
  <w:p w14:paraId="61CBBE64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6F8C1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6B"/>
    <w:rsid w:val="000211F6"/>
    <w:rsid w:val="00114213"/>
    <w:rsid w:val="001646C7"/>
    <w:rsid w:val="00234D4B"/>
    <w:rsid w:val="003F5256"/>
    <w:rsid w:val="00460AA2"/>
    <w:rsid w:val="005013E3"/>
    <w:rsid w:val="005F001D"/>
    <w:rsid w:val="006B346B"/>
    <w:rsid w:val="006D181F"/>
    <w:rsid w:val="00924465"/>
    <w:rsid w:val="0099291C"/>
    <w:rsid w:val="00BE7BF8"/>
    <w:rsid w:val="00C85A85"/>
    <w:rsid w:val="00CE0128"/>
    <w:rsid w:val="00D40097"/>
    <w:rsid w:val="00F04891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EB7B"/>
  <w15:chartTrackingRefBased/>
  <w15:docId w15:val="{FA925C37-577B-4EE7-802F-6F908C8C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2020-08-27T11:13:00Z</dcterms:created>
  <dcterms:modified xsi:type="dcterms:W3CDTF">2020-08-27T11:16:00Z</dcterms:modified>
</cp:coreProperties>
</file>