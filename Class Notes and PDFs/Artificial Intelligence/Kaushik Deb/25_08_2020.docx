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C240" w14:textId="77777777" w:rsidR="000A478C" w:rsidRDefault="000A478C" w:rsidP="00C85A85">
      <w:pPr>
        <w:rPr>
          <w:noProof/>
        </w:rPr>
      </w:pPr>
    </w:p>
    <w:p w14:paraId="0A7937E7" w14:textId="759FBA37" w:rsidR="00460AA2" w:rsidRDefault="000A478C" w:rsidP="00C85A85">
      <w:r>
        <w:rPr>
          <w:noProof/>
        </w:rPr>
        <w:drawing>
          <wp:inline distT="0" distB="0" distL="0" distR="0" wp14:anchorId="549F3EB3" wp14:editId="63B76D46">
            <wp:extent cx="59436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A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BBB72" w14:textId="77777777" w:rsidR="00B021AF" w:rsidRDefault="00B021AF" w:rsidP="00460AA2">
      <w:pPr>
        <w:spacing w:after="0" w:line="240" w:lineRule="auto"/>
      </w:pPr>
      <w:r>
        <w:separator/>
      </w:r>
    </w:p>
  </w:endnote>
  <w:endnote w:type="continuationSeparator" w:id="0">
    <w:p w14:paraId="735FFC53" w14:textId="77777777" w:rsidR="00B021AF" w:rsidRDefault="00B021AF" w:rsidP="00460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B60B4" w14:textId="77777777" w:rsidR="00F97ACF" w:rsidRDefault="00F97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71261727"/>
      <w:docPartObj>
        <w:docPartGallery w:val="Page Numbers (Bottom of Page)"/>
        <w:docPartUnique/>
      </w:docPartObj>
    </w:sdtPr>
    <w:sdtEndPr/>
    <w:sdtContent>
      <w:p w14:paraId="07F54DA9" w14:textId="77777777" w:rsidR="005013E3" w:rsidRDefault="005013E3">
        <w:pPr>
          <w:pStyle w:val="Footer"/>
          <w:jc w:val="center"/>
        </w:pPr>
        <w: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>]</w:t>
        </w:r>
      </w:p>
    </w:sdtContent>
  </w:sdt>
  <w:p w14:paraId="68B0FDB2" w14:textId="77777777" w:rsidR="005013E3" w:rsidRDefault="005013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8721" w14:textId="77777777" w:rsidR="00F97ACF" w:rsidRDefault="00F97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B27F" w14:textId="77777777" w:rsidR="00B021AF" w:rsidRDefault="00B021AF" w:rsidP="00460AA2">
      <w:pPr>
        <w:spacing w:after="0" w:line="240" w:lineRule="auto"/>
      </w:pPr>
      <w:r>
        <w:separator/>
      </w:r>
    </w:p>
  </w:footnote>
  <w:footnote w:type="continuationSeparator" w:id="0">
    <w:p w14:paraId="2EABE7BC" w14:textId="77777777" w:rsidR="00B021AF" w:rsidRDefault="00B021AF" w:rsidP="00460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1D93C" w14:textId="77777777" w:rsidR="00F97ACF" w:rsidRDefault="00F97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C8F6E" w14:textId="77777777" w:rsidR="00460AA2" w:rsidRDefault="00460AA2">
    <w:pPr>
      <w:pStyle w:val="Header"/>
      <w:pBdr>
        <w:bottom w:val="single" w:sz="12" w:space="1" w:color="auto"/>
      </w:pBdr>
    </w:pPr>
    <w:proofErr w:type="spellStart"/>
    <w:r w:rsidRPr="00460AA2">
      <w:rPr>
        <w:sz w:val="26"/>
        <w:szCs w:val="26"/>
      </w:rPr>
      <w:t>Subhradip</w:t>
    </w:r>
    <w:proofErr w:type="spellEnd"/>
    <w:r w:rsidRPr="00460AA2">
      <w:rPr>
        <w:sz w:val="26"/>
        <w:szCs w:val="26"/>
      </w:rPr>
      <w:t xml:space="preserve"> Debnath</w:t>
    </w:r>
    <w:r w:rsidRPr="00460AA2">
      <w:rPr>
        <w:sz w:val="26"/>
        <w:szCs w:val="26"/>
      </w:rPr>
      <w:br/>
    </w:r>
    <w:r>
      <w:t>A-19, C1, 3</w:t>
    </w:r>
    <w:r w:rsidRPr="00460AA2">
      <w:rPr>
        <w:vertAlign w:val="superscript"/>
      </w:rPr>
      <w:t>rd</w:t>
    </w:r>
    <w:r>
      <w:t xml:space="preserve"> Year</w:t>
    </w:r>
    <w:r>
      <w:br/>
      <w:t xml:space="preserve">Computer Science and Engineering </w:t>
    </w:r>
    <w:proofErr w:type="spellStart"/>
    <w:r>
      <w:t>Deptt</w:t>
    </w:r>
    <w:proofErr w:type="spellEnd"/>
    <w:r>
      <w:br/>
      <w:t>Institute of Engineering and Management, Kolkata</w:t>
    </w:r>
    <w:r w:rsidR="001646C7">
      <w:br/>
      <w:t xml:space="preserve">Date </w:t>
    </w:r>
    <w:r w:rsidR="00BE7BF8">
      <w:t xml:space="preserve">– </w:t>
    </w:r>
    <w:r w:rsidR="00BE7BF8">
      <w:fldChar w:fldCharType="begin"/>
    </w:r>
    <w:r w:rsidR="00BE7BF8">
      <w:instrText xml:space="preserve"> DATE \@ "dddd, MMMM d, yyyy" </w:instrText>
    </w:r>
    <w:r w:rsidR="00BE7BF8">
      <w:fldChar w:fldCharType="separate"/>
    </w:r>
    <w:r w:rsidR="000A478C">
      <w:rPr>
        <w:noProof/>
      </w:rPr>
      <w:t>Wednesday, August 26, 2020</w:t>
    </w:r>
    <w:r w:rsidR="00BE7BF8">
      <w:fldChar w:fldCharType="end"/>
    </w:r>
  </w:p>
  <w:p w14:paraId="7AF76B1D" w14:textId="77777777" w:rsidR="005013E3" w:rsidRDefault="005013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C1722" w14:textId="77777777" w:rsidR="00F97ACF" w:rsidRDefault="00F97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5082D"/>
    <w:multiLevelType w:val="hybridMultilevel"/>
    <w:tmpl w:val="838C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8C"/>
    <w:rsid w:val="000211F6"/>
    <w:rsid w:val="000A478C"/>
    <w:rsid w:val="00114213"/>
    <w:rsid w:val="001646C7"/>
    <w:rsid w:val="00234D4B"/>
    <w:rsid w:val="003F5256"/>
    <w:rsid w:val="00460AA2"/>
    <w:rsid w:val="005013E3"/>
    <w:rsid w:val="005F001D"/>
    <w:rsid w:val="006D181F"/>
    <w:rsid w:val="00924465"/>
    <w:rsid w:val="0099291C"/>
    <w:rsid w:val="00B021AF"/>
    <w:rsid w:val="00BE7BF8"/>
    <w:rsid w:val="00C85A85"/>
    <w:rsid w:val="00CE0128"/>
    <w:rsid w:val="00D40097"/>
    <w:rsid w:val="00F9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A6E7"/>
  <w15:chartTrackingRefBased/>
  <w15:docId w15:val="{BF09F7D2-6A6A-4142-8DA8-6D5253D6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A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AA2"/>
  </w:style>
  <w:style w:type="paragraph" w:styleId="Footer">
    <w:name w:val="footer"/>
    <w:basedOn w:val="Normal"/>
    <w:link w:val="FooterChar"/>
    <w:uiPriority w:val="99"/>
    <w:unhideWhenUsed/>
    <w:rsid w:val="00460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Custom%20Office%20Templates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2020-08-26T05:47:00Z</dcterms:created>
  <dcterms:modified xsi:type="dcterms:W3CDTF">2020-08-26T05:49:00Z</dcterms:modified>
</cp:coreProperties>
</file>