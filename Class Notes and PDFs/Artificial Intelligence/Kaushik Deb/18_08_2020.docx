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77D8" w14:textId="268C1AD3" w:rsidR="00EB4402" w:rsidRPr="00EB4402" w:rsidRDefault="00EB4402" w:rsidP="00EB4402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</w:rPr>
      </w:pPr>
      <w:r w:rsidRPr="00EB4402">
        <w:rPr>
          <w:rFonts w:ascii="Arial" w:hAnsi="Arial" w:cs="Arial"/>
          <w:color w:val="3C4043"/>
          <w:spacing w:val="3"/>
        </w:rPr>
        <w:t xml:space="preserve">What are the types of AI agent? </w:t>
      </w:r>
    </w:p>
    <w:p w14:paraId="75811B26" w14:textId="396879A4" w:rsidR="00460AA2" w:rsidRPr="00EB4402" w:rsidRDefault="00EB4402" w:rsidP="00EB440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B4402">
        <w:rPr>
          <w:rFonts w:ascii="Arial" w:hAnsi="Arial" w:cs="Arial"/>
          <w:color w:val="3C4043"/>
          <w:spacing w:val="3"/>
        </w:rPr>
        <w:t>Which type of agent choose best possible action to accomplish a task?</w:t>
      </w:r>
    </w:p>
    <w:p w14:paraId="400C1678" w14:textId="2505CF04" w:rsidR="00EB4402" w:rsidRPr="00EB4402" w:rsidRDefault="00EB4402" w:rsidP="00EB4402">
      <w:pPr>
        <w:rPr>
          <w:rFonts w:ascii="Arial" w:hAnsi="Arial" w:cs="Arial"/>
        </w:rPr>
      </w:pPr>
      <w:proofErr w:type="gramStart"/>
      <w:r w:rsidRPr="00EB4402">
        <w:rPr>
          <w:rFonts w:ascii="Arial" w:hAnsi="Arial" w:cs="Arial"/>
        </w:rPr>
        <w:t>Answers :</w:t>
      </w:r>
      <w:proofErr w:type="gramEnd"/>
    </w:p>
    <w:p w14:paraId="6AE38792" w14:textId="43724D9D" w:rsidR="00EB4402" w:rsidRPr="00EB4402" w:rsidRDefault="00EB4402" w:rsidP="00EB44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4402">
        <w:rPr>
          <w:rFonts w:ascii="Arial" w:hAnsi="Arial" w:cs="Arial"/>
        </w:rPr>
        <w:t xml:space="preserve">The different types of AI Agents </w:t>
      </w:r>
      <w:proofErr w:type="gramStart"/>
      <w:r w:rsidRPr="00EB4402">
        <w:rPr>
          <w:rFonts w:ascii="Arial" w:hAnsi="Arial" w:cs="Arial"/>
        </w:rPr>
        <w:t>are :</w:t>
      </w:r>
      <w:proofErr w:type="gramEnd"/>
    </w:p>
    <w:p w14:paraId="32B31BBB" w14:textId="77777777" w:rsidR="00EB4402" w:rsidRPr="00EB4402" w:rsidRDefault="00EB4402" w:rsidP="00EB4402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</w:rPr>
      </w:pPr>
      <w:r w:rsidRPr="00EB4402">
        <w:rPr>
          <w:rFonts w:ascii="Arial" w:eastAsia="Times New Roman" w:hAnsi="Arial" w:cs="Arial"/>
          <w:color w:val="000000"/>
        </w:rPr>
        <w:t>Simple Reflex Agent</w:t>
      </w:r>
    </w:p>
    <w:p w14:paraId="6DBECAB8" w14:textId="77777777" w:rsidR="00EB4402" w:rsidRPr="00EB4402" w:rsidRDefault="00EB4402" w:rsidP="00EB4402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</w:rPr>
      </w:pPr>
      <w:r w:rsidRPr="00EB4402">
        <w:rPr>
          <w:rFonts w:ascii="Arial" w:eastAsia="Times New Roman" w:hAnsi="Arial" w:cs="Arial"/>
          <w:color w:val="000000"/>
        </w:rPr>
        <w:t>Model-based reflex agent</w:t>
      </w:r>
    </w:p>
    <w:p w14:paraId="29B7474C" w14:textId="77777777" w:rsidR="00EB4402" w:rsidRPr="00EB4402" w:rsidRDefault="00EB4402" w:rsidP="00EB4402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</w:rPr>
      </w:pPr>
      <w:r w:rsidRPr="00EB4402">
        <w:rPr>
          <w:rFonts w:ascii="Arial" w:eastAsia="Times New Roman" w:hAnsi="Arial" w:cs="Arial"/>
          <w:color w:val="000000"/>
        </w:rPr>
        <w:t>Goal-based agents</w:t>
      </w:r>
    </w:p>
    <w:p w14:paraId="73A36214" w14:textId="77777777" w:rsidR="00EB4402" w:rsidRPr="00EB4402" w:rsidRDefault="00EB4402" w:rsidP="00EB4402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</w:rPr>
      </w:pPr>
      <w:r w:rsidRPr="00EB4402">
        <w:rPr>
          <w:rFonts w:ascii="Arial" w:eastAsia="Times New Roman" w:hAnsi="Arial" w:cs="Arial"/>
          <w:color w:val="000000"/>
        </w:rPr>
        <w:t>Utility-based agent</w:t>
      </w:r>
    </w:p>
    <w:p w14:paraId="493C6FB3" w14:textId="7F2D7C88" w:rsidR="00EB4402" w:rsidRPr="00EB4402" w:rsidRDefault="00EB4402" w:rsidP="00EB4402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</w:rPr>
      </w:pPr>
      <w:r w:rsidRPr="00EB4402">
        <w:rPr>
          <w:rFonts w:ascii="Arial" w:eastAsia="Times New Roman" w:hAnsi="Arial" w:cs="Arial"/>
          <w:color w:val="000000"/>
        </w:rPr>
        <w:t>Learning agent</w:t>
      </w:r>
      <w:r w:rsidRPr="00EB4402">
        <w:rPr>
          <w:rFonts w:ascii="Arial" w:eastAsia="Times New Roman" w:hAnsi="Arial" w:cs="Arial"/>
          <w:color w:val="000000"/>
        </w:rPr>
        <w:br/>
      </w:r>
    </w:p>
    <w:p w14:paraId="41A71E74" w14:textId="27799A9F" w:rsidR="00EB4402" w:rsidRPr="00EB4402" w:rsidRDefault="00EB4402" w:rsidP="00EB440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B4402">
        <w:rPr>
          <w:rFonts w:ascii="Arial" w:hAnsi="Arial" w:cs="Arial"/>
        </w:rPr>
        <w:t>Utility based agent chooses the best possible action to accomplish a task.</w:t>
      </w:r>
    </w:p>
    <w:sectPr w:rsidR="00EB4402" w:rsidRPr="00EB44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101B6" w14:textId="77777777" w:rsidR="00910799" w:rsidRDefault="00910799" w:rsidP="00460AA2">
      <w:pPr>
        <w:spacing w:after="0" w:line="240" w:lineRule="auto"/>
      </w:pPr>
      <w:r>
        <w:separator/>
      </w:r>
    </w:p>
  </w:endnote>
  <w:endnote w:type="continuationSeparator" w:id="0">
    <w:p w14:paraId="745320A1" w14:textId="77777777" w:rsidR="00910799" w:rsidRDefault="00910799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449EF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34849C90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5E771AD3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DEBDB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76A7E" w14:textId="77777777" w:rsidR="00910799" w:rsidRDefault="00910799" w:rsidP="00460AA2">
      <w:pPr>
        <w:spacing w:after="0" w:line="240" w:lineRule="auto"/>
      </w:pPr>
      <w:r>
        <w:separator/>
      </w:r>
    </w:p>
  </w:footnote>
  <w:footnote w:type="continuationSeparator" w:id="0">
    <w:p w14:paraId="53B1CE53" w14:textId="77777777" w:rsidR="00910799" w:rsidRDefault="00910799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DAED3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8C645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EB4402">
      <w:rPr>
        <w:noProof/>
      </w:rPr>
      <w:t>Tuesday, August 18, 2020</w:t>
    </w:r>
    <w:r w:rsidR="00BE7BF8">
      <w:fldChar w:fldCharType="end"/>
    </w:r>
  </w:p>
  <w:p w14:paraId="25DB1611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99984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11CD"/>
    <w:multiLevelType w:val="hybridMultilevel"/>
    <w:tmpl w:val="3BB02420"/>
    <w:lvl w:ilvl="0" w:tplc="B86204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CF5"/>
    <w:multiLevelType w:val="multilevel"/>
    <w:tmpl w:val="FFE8FB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7ED2C8B"/>
    <w:multiLevelType w:val="hybridMultilevel"/>
    <w:tmpl w:val="4162BD8A"/>
    <w:lvl w:ilvl="0" w:tplc="B86204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02"/>
    <w:rsid w:val="000211F6"/>
    <w:rsid w:val="00114213"/>
    <w:rsid w:val="001646C7"/>
    <w:rsid w:val="00234D4B"/>
    <w:rsid w:val="003F5256"/>
    <w:rsid w:val="00460AA2"/>
    <w:rsid w:val="005013E3"/>
    <w:rsid w:val="005F001D"/>
    <w:rsid w:val="006D181F"/>
    <w:rsid w:val="00910799"/>
    <w:rsid w:val="00924465"/>
    <w:rsid w:val="0099291C"/>
    <w:rsid w:val="00BE7BF8"/>
    <w:rsid w:val="00C85A85"/>
    <w:rsid w:val="00CE0128"/>
    <w:rsid w:val="00D40097"/>
    <w:rsid w:val="00EB4402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4A24"/>
  <w15:chartTrackingRefBased/>
  <w15:docId w15:val="{AEAE7A4F-CBC6-4E0B-8745-784FE908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2020-08-18T10:15:00Z</dcterms:created>
  <dcterms:modified xsi:type="dcterms:W3CDTF">2020-08-18T10:21:00Z</dcterms:modified>
</cp:coreProperties>
</file>