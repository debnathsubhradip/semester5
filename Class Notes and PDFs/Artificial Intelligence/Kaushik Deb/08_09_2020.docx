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AA2" w:rsidRDefault="009F3EC8" w:rsidP="00C85A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Lexical </w:t>
      </w:r>
      <w:proofErr w:type="gramStart"/>
      <w:r>
        <w:rPr>
          <w:rFonts w:ascii="Arial" w:hAnsi="Arial" w:cs="Arial"/>
        </w:rPr>
        <w:t>Analysis :</w:t>
      </w:r>
      <w:proofErr w:type="gramEnd"/>
      <w:r>
        <w:rPr>
          <w:rFonts w:ascii="Arial" w:hAnsi="Arial" w:cs="Arial"/>
        </w:rPr>
        <w:t xml:space="preserve"> It involves identifying and analyzing the structure of words.</w:t>
      </w:r>
    </w:p>
    <w:p w:rsidR="009F3EC8" w:rsidRDefault="009F3EC8" w:rsidP="00C85A85">
      <w:pPr>
        <w:rPr>
          <w:rFonts w:ascii="Arial" w:hAnsi="Arial" w:cs="Arial"/>
        </w:rPr>
      </w:pPr>
      <w:r>
        <w:rPr>
          <w:rFonts w:ascii="Arial" w:hAnsi="Arial" w:cs="Arial"/>
        </w:rPr>
        <w:t>Syntactic analysis (Parsing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it involves analysis of words in the sentence for grammar and arranging words in a manner that shows relationship among the words</w:t>
      </w:r>
    </w:p>
    <w:p w:rsidR="009F3EC8" w:rsidRDefault="009F3EC8" w:rsidP="00C85A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Semantic </w:t>
      </w:r>
      <w:proofErr w:type="gramStart"/>
      <w:r>
        <w:rPr>
          <w:rFonts w:ascii="Arial" w:hAnsi="Arial" w:cs="Arial"/>
        </w:rPr>
        <w:t>Analysis :</w:t>
      </w:r>
      <w:proofErr w:type="gramEnd"/>
      <w:r>
        <w:rPr>
          <w:rFonts w:ascii="Arial" w:hAnsi="Arial" w:cs="Arial"/>
        </w:rPr>
        <w:t xml:space="preserve"> it draws the exact meaning of the text</w:t>
      </w:r>
    </w:p>
    <w:p w:rsidR="009F3EC8" w:rsidRDefault="009F3EC8" w:rsidP="00C85A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Discourse </w:t>
      </w:r>
      <w:proofErr w:type="gramStart"/>
      <w:r>
        <w:rPr>
          <w:rFonts w:ascii="Arial" w:hAnsi="Arial" w:cs="Arial"/>
        </w:rPr>
        <w:t>Integration :</w:t>
      </w:r>
      <w:proofErr w:type="gramEnd"/>
      <w:r>
        <w:rPr>
          <w:rFonts w:ascii="Arial" w:hAnsi="Arial" w:cs="Arial"/>
        </w:rPr>
        <w:t xml:space="preserve"> the meaning of any sentence depends upon the meaning of the sentence just before it</w:t>
      </w:r>
    </w:p>
    <w:p w:rsidR="009F3EC8" w:rsidRPr="003966E6" w:rsidRDefault="009F3EC8" w:rsidP="00C85A85">
      <w:pPr>
        <w:rPr>
          <w:rFonts w:ascii="Arial" w:hAnsi="Arial" w:cs="Arial"/>
        </w:rPr>
      </w:pPr>
      <w:r>
        <w:rPr>
          <w:rFonts w:ascii="Arial" w:hAnsi="Arial" w:cs="Arial"/>
        </w:rPr>
        <w:t>Pragmatic Analysis : during this what was said is re-interpreted or what it actually meant</w:t>
      </w:r>
    </w:p>
    <w:sectPr w:rsidR="009F3EC8" w:rsidRPr="003966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096D" w:rsidRDefault="00B3096D" w:rsidP="00460AA2">
      <w:pPr>
        <w:spacing w:after="0" w:line="240" w:lineRule="auto"/>
      </w:pPr>
      <w:r>
        <w:separator/>
      </w:r>
    </w:p>
  </w:endnote>
  <w:endnote w:type="continuationSeparator" w:id="0">
    <w:p w:rsidR="00B3096D" w:rsidRDefault="00B3096D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096D" w:rsidRDefault="00B3096D" w:rsidP="00460AA2">
      <w:pPr>
        <w:spacing w:after="0" w:line="240" w:lineRule="auto"/>
      </w:pPr>
      <w:r>
        <w:separator/>
      </w:r>
    </w:p>
  </w:footnote>
  <w:footnote w:type="continuationSeparator" w:id="0">
    <w:p w:rsidR="00B3096D" w:rsidRDefault="00B3096D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9F3EC8">
      <w:rPr>
        <w:noProof/>
      </w:rPr>
      <w:t>Tuesday, September 8, 2020</w:t>
    </w:r>
    <w:r w:rsidR="00BE7BF8">
      <w:fldChar w:fldCharType="end"/>
    </w:r>
  </w:p>
  <w:p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7764"/>
    <w:multiLevelType w:val="hybridMultilevel"/>
    <w:tmpl w:val="48623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7AE"/>
    <w:multiLevelType w:val="hybridMultilevel"/>
    <w:tmpl w:val="29B45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1A5F"/>
    <w:multiLevelType w:val="hybridMultilevel"/>
    <w:tmpl w:val="B14C5CD6"/>
    <w:lvl w:ilvl="0" w:tplc="CE6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926BF"/>
    <w:multiLevelType w:val="hybridMultilevel"/>
    <w:tmpl w:val="12C4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2955"/>
    <w:multiLevelType w:val="hybridMultilevel"/>
    <w:tmpl w:val="F32C6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C8"/>
    <w:rsid w:val="000211F6"/>
    <w:rsid w:val="00114213"/>
    <w:rsid w:val="0013109F"/>
    <w:rsid w:val="001646C7"/>
    <w:rsid w:val="00234D4B"/>
    <w:rsid w:val="002F24C9"/>
    <w:rsid w:val="003966E6"/>
    <w:rsid w:val="003F5256"/>
    <w:rsid w:val="00460AA2"/>
    <w:rsid w:val="005013E3"/>
    <w:rsid w:val="005F001D"/>
    <w:rsid w:val="006708E3"/>
    <w:rsid w:val="006D181F"/>
    <w:rsid w:val="008D09CC"/>
    <w:rsid w:val="00924465"/>
    <w:rsid w:val="0099291C"/>
    <w:rsid w:val="009F3EC8"/>
    <w:rsid w:val="00B3096D"/>
    <w:rsid w:val="00BE7BF8"/>
    <w:rsid w:val="00C56CF9"/>
    <w:rsid w:val="00C85A85"/>
    <w:rsid w:val="00CE0128"/>
    <w:rsid w:val="00D40097"/>
    <w:rsid w:val="00DE0F5A"/>
    <w:rsid w:val="00EF41DA"/>
    <w:rsid w:val="00F1341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A26C"/>
  <w15:chartTrackingRefBased/>
  <w15:docId w15:val="{17C35BDF-E681-A34A-A817-29C4AD03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39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uiPriority w:val="1"/>
    <w:qFormat/>
    <w:rsid w:val="00396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cialistalex/Library/Group%20Containers/UBF8T346G9.Office/User%20Content.localized/Templates.localized/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2020-09-08T10:22:00Z</dcterms:created>
  <dcterms:modified xsi:type="dcterms:W3CDTF">2020-09-08T10:31:00Z</dcterms:modified>
</cp:coreProperties>
</file>