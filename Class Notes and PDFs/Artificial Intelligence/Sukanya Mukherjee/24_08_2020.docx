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88D6" w14:textId="142D8830" w:rsidR="00866329" w:rsidRDefault="00866329" w:rsidP="00A90447">
      <w:pPr>
        <w:pStyle w:val="NormalWeb"/>
        <w:numPr>
          <w:ilvl w:val="0"/>
          <w:numId w:val="2"/>
        </w:numPr>
        <w:spacing w:before="0" w:beforeAutospacing="0" w:after="0" w:afterAutospacing="0"/>
        <w:rPr>
          <w:noProof/>
        </w:rPr>
      </w:pPr>
      <w:r w:rsidRPr="00866329">
        <w:rPr>
          <w:rFonts w:ascii="Arial" w:hAnsi="Arial" w:cs="Arial"/>
          <w:color w:val="000000"/>
          <w:sz w:val="22"/>
          <w:szCs w:val="22"/>
        </w:rPr>
        <w:t>Convert the given sentences in the form of First order predicate logic.</w:t>
      </w:r>
    </w:p>
    <w:p w14:paraId="518A6108" w14:textId="110D347E" w:rsidR="00460AA2" w:rsidRDefault="00866329" w:rsidP="00C85A85">
      <w:r>
        <w:rPr>
          <w:noProof/>
        </w:rPr>
        <w:drawing>
          <wp:inline distT="0" distB="0" distL="0" distR="0" wp14:anchorId="5494D027" wp14:editId="64E9C767">
            <wp:extent cx="5257800" cy="36711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36" cy="36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C893E" w14:textId="77777777" w:rsidR="007A7482" w:rsidRDefault="007A7482" w:rsidP="00460AA2">
      <w:pPr>
        <w:spacing w:after="0" w:line="240" w:lineRule="auto"/>
      </w:pPr>
      <w:r>
        <w:separator/>
      </w:r>
    </w:p>
  </w:endnote>
  <w:endnote w:type="continuationSeparator" w:id="0">
    <w:p w14:paraId="70482A39" w14:textId="77777777" w:rsidR="007A7482" w:rsidRDefault="007A7482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1F186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24043F49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51FC9B13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094C5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40AC1" w14:textId="77777777" w:rsidR="007A7482" w:rsidRDefault="007A7482" w:rsidP="00460AA2">
      <w:pPr>
        <w:spacing w:after="0" w:line="240" w:lineRule="auto"/>
      </w:pPr>
      <w:r>
        <w:separator/>
      </w:r>
    </w:p>
  </w:footnote>
  <w:footnote w:type="continuationSeparator" w:id="0">
    <w:p w14:paraId="0E767B8B" w14:textId="77777777" w:rsidR="007A7482" w:rsidRDefault="007A7482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D6BA7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654D1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BB64B2">
      <w:rPr>
        <w:noProof/>
      </w:rPr>
      <w:t>Monday, August 24, 2020</w:t>
    </w:r>
    <w:r w:rsidR="00BE7BF8">
      <w:fldChar w:fldCharType="end"/>
    </w:r>
  </w:p>
  <w:p w14:paraId="45F0A0DB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A8C9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65067"/>
    <w:multiLevelType w:val="hybridMultilevel"/>
    <w:tmpl w:val="1102DA62"/>
    <w:lvl w:ilvl="0" w:tplc="E4D8E5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B2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7A7482"/>
    <w:rsid w:val="00866329"/>
    <w:rsid w:val="00924465"/>
    <w:rsid w:val="0099291C"/>
    <w:rsid w:val="00BB64B2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7B9B"/>
  <w15:chartTrackingRefBased/>
  <w15:docId w15:val="{FCC8394A-4B25-4386-8C69-39227DF5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unhideWhenUsed/>
    <w:rsid w:val="0086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52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2020-08-24T09:42:00Z</dcterms:created>
  <dcterms:modified xsi:type="dcterms:W3CDTF">2020-08-24T10:34:00Z</dcterms:modified>
</cp:coreProperties>
</file>