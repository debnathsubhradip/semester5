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74D97" w14:textId="0FE23FCE" w:rsidR="00460AA2" w:rsidRDefault="00A60389" w:rsidP="00A60389">
      <w:pPr>
        <w:pStyle w:val="ListParagraph"/>
        <w:numPr>
          <w:ilvl w:val="0"/>
          <w:numId w:val="2"/>
        </w:numPr>
      </w:pPr>
      <w:r>
        <w:t>SDLC Models</w:t>
      </w:r>
    </w:p>
    <w:p w14:paraId="75B66C2B" w14:textId="6B4E8C58" w:rsidR="00A60389" w:rsidRDefault="00A60389" w:rsidP="00A60389">
      <w:pPr>
        <w:pStyle w:val="ListParagraph"/>
        <w:numPr>
          <w:ilvl w:val="0"/>
          <w:numId w:val="3"/>
        </w:numPr>
      </w:pPr>
      <w:r>
        <w:t>Waterfall Model</w:t>
      </w:r>
    </w:p>
    <w:p w14:paraId="3F6AF924" w14:textId="21507BE5" w:rsidR="00A60389" w:rsidRDefault="00A60389" w:rsidP="00A60389">
      <w:pPr>
        <w:pStyle w:val="ListParagraph"/>
        <w:numPr>
          <w:ilvl w:val="0"/>
          <w:numId w:val="3"/>
        </w:numPr>
      </w:pPr>
      <w:r>
        <w:t>V- Shaped Model</w:t>
      </w:r>
    </w:p>
    <w:p w14:paraId="27ADC61A" w14:textId="3B27599F" w:rsidR="00A60389" w:rsidRDefault="00A60389" w:rsidP="00A60389">
      <w:pPr>
        <w:pStyle w:val="ListParagraph"/>
        <w:numPr>
          <w:ilvl w:val="0"/>
          <w:numId w:val="3"/>
        </w:numPr>
      </w:pPr>
      <w:r>
        <w:t>Iterative Model</w:t>
      </w:r>
    </w:p>
    <w:p w14:paraId="6FA5EAB2" w14:textId="6E929562" w:rsidR="00A60389" w:rsidRDefault="00A60389" w:rsidP="00A60389">
      <w:pPr>
        <w:pStyle w:val="ListParagraph"/>
        <w:numPr>
          <w:ilvl w:val="0"/>
          <w:numId w:val="3"/>
        </w:numPr>
      </w:pPr>
      <w:r>
        <w:t>Spiral Model</w:t>
      </w:r>
    </w:p>
    <w:p w14:paraId="0879C5F1" w14:textId="20522CAA" w:rsidR="00A60389" w:rsidRDefault="00A60389" w:rsidP="00A60389">
      <w:pPr>
        <w:pStyle w:val="ListParagraph"/>
        <w:numPr>
          <w:ilvl w:val="0"/>
          <w:numId w:val="3"/>
        </w:numPr>
      </w:pPr>
      <w:r>
        <w:t>Big Bang Model</w:t>
      </w:r>
    </w:p>
    <w:p w14:paraId="0B883454" w14:textId="3BC5E7FA" w:rsidR="00A60389" w:rsidRDefault="00A60389" w:rsidP="00A60389">
      <w:pPr>
        <w:pStyle w:val="ListParagraph"/>
        <w:numPr>
          <w:ilvl w:val="0"/>
          <w:numId w:val="3"/>
        </w:numPr>
      </w:pPr>
      <w:r>
        <w:t>Agile Model</w:t>
      </w:r>
    </w:p>
    <w:p w14:paraId="32613B49" w14:textId="77777777" w:rsidR="00A27B72" w:rsidRDefault="00A27B72" w:rsidP="00A27B72">
      <w:pPr>
        <w:pStyle w:val="ListParagraph"/>
        <w:ind w:left="1800"/>
      </w:pPr>
    </w:p>
    <w:p w14:paraId="18E02EB4" w14:textId="211B9F95" w:rsidR="00A27B72" w:rsidRDefault="00A60389" w:rsidP="00A27B72">
      <w:pPr>
        <w:pStyle w:val="ListParagraph"/>
        <w:numPr>
          <w:ilvl w:val="0"/>
          <w:numId w:val="2"/>
        </w:numPr>
      </w:pPr>
      <w:r>
        <w:t>The waterfall model is a breakdown of project activities into linear sequential phases, where each phase depends on the deliverables of the previous one and corresponds to a specialization of tasks</w:t>
      </w:r>
      <w:r w:rsidR="00A27B72">
        <w:t>.</w:t>
      </w:r>
    </w:p>
    <w:p w14:paraId="75BD33D8" w14:textId="55EF181C" w:rsidR="00A27B72" w:rsidRDefault="00A27B72" w:rsidP="00A27B72">
      <w:pPr>
        <w:ind w:left="1440"/>
      </w:pPr>
      <w:r>
        <w:t xml:space="preserve">The iterative waterfall models </w:t>
      </w:r>
      <w:proofErr w:type="gramStart"/>
      <w:r>
        <w:t>provides</w:t>
      </w:r>
      <w:proofErr w:type="gramEnd"/>
      <w:r>
        <w:t xml:space="preserve"> feedback paths from every phase to its preceding phases which is the main difference from the classical waterfall model.</w:t>
      </w:r>
      <w:r>
        <w:br/>
      </w:r>
    </w:p>
    <w:p w14:paraId="507CDCE3" w14:textId="21CF490A" w:rsidR="00A27B72" w:rsidRDefault="00196371" w:rsidP="00A27B72">
      <w:r w:rsidRPr="00196371">
        <w:drawing>
          <wp:inline distT="0" distB="0" distL="0" distR="0" wp14:anchorId="77788644" wp14:editId="648D7506">
            <wp:extent cx="2605659" cy="2552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59" cy="25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A27B72">
        <w:drawing>
          <wp:inline distT="0" distB="0" distL="0" distR="0" wp14:anchorId="400ED70F" wp14:editId="1EFA56A7">
            <wp:extent cx="2994978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750" cy="22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E4801" w14:textId="77777777" w:rsidR="001E1329" w:rsidRDefault="001E1329" w:rsidP="00460AA2">
      <w:pPr>
        <w:spacing w:after="0" w:line="240" w:lineRule="auto"/>
      </w:pPr>
      <w:r>
        <w:separator/>
      </w:r>
    </w:p>
  </w:endnote>
  <w:endnote w:type="continuationSeparator" w:id="0">
    <w:p w14:paraId="429B9DC8" w14:textId="77777777" w:rsidR="001E1329" w:rsidRDefault="001E1329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4B3D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29AB740C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18FB3B9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6481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13475" w14:textId="77777777" w:rsidR="001E1329" w:rsidRDefault="001E1329" w:rsidP="00460AA2">
      <w:pPr>
        <w:spacing w:after="0" w:line="240" w:lineRule="auto"/>
      </w:pPr>
      <w:r>
        <w:separator/>
      </w:r>
    </w:p>
  </w:footnote>
  <w:footnote w:type="continuationSeparator" w:id="0">
    <w:p w14:paraId="6B0DD330" w14:textId="77777777" w:rsidR="001E1329" w:rsidRDefault="001E1329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4027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E3B28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A60389">
      <w:rPr>
        <w:noProof/>
      </w:rPr>
      <w:t>Friday, August 21, 2020</w:t>
    </w:r>
    <w:r w:rsidR="00BE7BF8">
      <w:fldChar w:fldCharType="end"/>
    </w:r>
  </w:p>
  <w:p w14:paraId="67D0104C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ADEB9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435F7"/>
    <w:multiLevelType w:val="hybridMultilevel"/>
    <w:tmpl w:val="23CC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4F5A"/>
    <w:multiLevelType w:val="hybridMultilevel"/>
    <w:tmpl w:val="89FE735C"/>
    <w:lvl w:ilvl="0" w:tplc="28AE02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89"/>
    <w:rsid w:val="000211F6"/>
    <w:rsid w:val="00114213"/>
    <w:rsid w:val="001646C7"/>
    <w:rsid w:val="00196371"/>
    <w:rsid w:val="001E1329"/>
    <w:rsid w:val="00234D4B"/>
    <w:rsid w:val="003F5256"/>
    <w:rsid w:val="00460AA2"/>
    <w:rsid w:val="005013E3"/>
    <w:rsid w:val="005F001D"/>
    <w:rsid w:val="006D181F"/>
    <w:rsid w:val="00924465"/>
    <w:rsid w:val="0099291C"/>
    <w:rsid w:val="00A27B72"/>
    <w:rsid w:val="00A60389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EE0F"/>
  <w15:chartTrackingRefBased/>
  <w15:docId w15:val="{E3C83351-0F9B-4262-81C8-75A7867C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55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2020-08-21T10:42:00Z</dcterms:created>
  <dcterms:modified xsi:type="dcterms:W3CDTF">2020-08-21T11:37:00Z</dcterms:modified>
</cp:coreProperties>
</file>