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6812A" w14:textId="77777777" w:rsidR="005313D9" w:rsidRDefault="005313D9" w:rsidP="00C85A85">
      <w:pPr>
        <w:rPr>
          <w:noProof/>
        </w:rPr>
      </w:pPr>
    </w:p>
    <w:p w14:paraId="353B9BA0" w14:textId="7887ABD0" w:rsidR="005313D9" w:rsidRDefault="005313D9" w:rsidP="005313D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Five different SDLC Models are :</w:t>
      </w:r>
    </w:p>
    <w:p w14:paraId="07D73BEF" w14:textId="619931E5" w:rsidR="005313D9" w:rsidRDefault="005313D9" w:rsidP="005313D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Waterfall Model</w:t>
      </w:r>
    </w:p>
    <w:p w14:paraId="4D1C0032" w14:textId="772CED9F" w:rsidR="005313D9" w:rsidRDefault="005313D9" w:rsidP="005313D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Iterative Model</w:t>
      </w:r>
    </w:p>
    <w:p w14:paraId="11A4E71F" w14:textId="226E3746" w:rsidR="005313D9" w:rsidRDefault="005313D9" w:rsidP="005313D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Spiral Model</w:t>
      </w:r>
    </w:p>
    <w:p w14:paraId="794B4DD8" w14:textId="11E7521A" w:rsidR="005313D9" w:rsidRDefault="005313D9" w:rsidP="005313D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V-Shaped Model</w:t>
      </w:r>
    </w:p>
    <w:p w14:paraId="72457A12" w14:textId="73135239" w:rsidR="005313D9" w:rsidRDefault="005313D9" w:rsidP="005313D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Agile Model</w:t>
      </w:r>
    </w:p>
    <w:p w14:paraId="6990D633" w14:textId="5C279B41" w:rsidR="005313D9" w:rsidRDefault="005313D9" w:rsidP="00C85A8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 Spiral Model is one of the most important software development life cycle model which provides support for Risk-Handling. It looks like a spiral with many loops. The exact number of loops of the spiral is unknown &amp; may vary from project to project. Each loop of the spiral is called a phase of software development process.</w:t>
      </w:r>
    </w:p>
    <w:p w14:paraId="2BC4CD19" w14:textId="3B168248" w:rsidR="00460AA2" w:rsidRDefault="005313D9" w:rsidP="005313D9">
      <w:pPr>
        <w:jc w:val="center"/>
      </w:pPr>
      <w:r>
        <w:rPr>
          <w:noProof/>
        </w:rPr>
        <w:drawing>
          <wp:inline distT="0" distB="0" distL="0" distR="0" wp14:anchorId="00C354CF" wp14:editId="0B2AFC9B">
            <wp:extent cx="2241233" cy="3981138"/>
            <wp:effectExtent l="63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46093" cy="398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A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27AFE" w14:textId="77777777" w:rsidR="008D6773" w:rsidRDefault="008D6773" w:rsidP="00460AA2">
      <w:pPr>
        <w:spacing w:after="0" w:line="240" w:lineRule="auto"/>
      </w:pPr>
      <w:r>
        <w:separator/>
      </w:r>
    </w:p>
  </w:endnote>
  <w:endnote w:type="continuationSeparator" w:id="0">
    <w:p w14:paraId="7B8B09DC" w14:textId="77777777" w:rsidR="008D6773" w:rsidRDefault="008D6773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EB095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169653FA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20204981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4C35F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85EA0" w14:textId="77777777" w:rsidR="008D6773" w:rsidRDefault="008D6773" w:rsidP="00460AA2">
      <w:pPr>
        <w:spacing w:after="0" w:line="240" w:lineRule="auto"/>
      </w:pPr>
      <w:r>
        <w:separator/>
      </w:r>
    </w:p>
  </w:footnote>
  <w:footnote w:type="continuationSeparator" w:id="0">
    <w:p w14:paraId="345FDC91" w14:textId="77777777" w:rsidR="008D6773" w:rsidRDefault="008D6773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F7625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39E10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5313D9">
      <w:rPr>
        <w:noProof/>
      </w:rPr>
      <w:t>Friday, September 4, 2020</w:t>
    </w:r>
    <w:r w:rsidR="00BE7BF8">
      <w:fldChar w:fldCharType="end"/>
    </w:r>
  </w:p>
  <w:p w14:paraId="6F83C0A0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278EB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20566"/>
    <w:multiLevelType w:val="hybridMultilevel"/>
    <w:tmpl w:val="2578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7B00"/>
    <w:multiLevelType w:val="hybridMultilevel"/>
    <w:tmpl w:val="9512507C"/>
    <w:lvl w:ilvl="0" w:tplc="919811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D9"/>
    <w:rsid w:val="000211F6"/>
    <w:rsid w:val="00114213"/>
    <w:rsid w:val="001646C7"/>
    <w:rsid w:val="00234D4B"/>
    <w:rsid w:val="003F5256"/>
    <w:rsid w:val="00460AA2"/>
    <w:rsid w:val="005013E3"/>
    <w:rsid w:val="005313D9"/>
    <w:rsid w:val="005F001D"/>
    <w:rsid w:val="006D181F"/>
    <w:rsid w:val="008D6773"/>
    <w:rsid w:val="00924465"/>
    <w:rsid w:val="0099291C"/>
    <w:rsid w:val="00BE7BF8"/>
    <w:rsid w:val="00C85A85"/>
    <w:rsid w:val="00CE0128"/>
    <w:rsid w:val="00D40097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BA30"/>
  <w15:chartTrackingRefBased/>
  <w15:docId w15:val="{D7F3CF8E-116A-4A9F-95FB-297AC692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2020-09-04T15:55:00Z</dcterms:created>
  <dcterms:modified xsi:type="dcterms:W3CDTF">2020-09-04T15:59:00Z</dcterms:modified>
</cp:coreProperties>
</file>