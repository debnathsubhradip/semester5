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45065" w14:textId="1D20E425" w:rsidR="009B5F09" w:rsidRDefault="009B5F09" w:rsidP="00C85A85">
      <w:pPr>
        <w:rPr>
          <w:rFonts w:ascii="Arial" w:hAnsi="Arial" w:cs="Arial"/>
        </w:rPr>
      </w:pPr>
      <w:r w:rsidRPr="009B5F09">
        <w:rPr>
          <w:rFonts w:ascii="Arial" w:hAnsi="Arial" w:cs="Arial"/>
        </w:rPr>
        <w:t>1.</w:t>
      </w:r>
    </w:p>
    <w:p w14:paraId="11DD1F5C" w14:textId="3B4FE921" w:rsidR="009B5F09" w:rsidRDefault="009B5F09" w:rsidP="00C85A85">
      <w:pPr>
        <w:rPr>
          <w:rFonts w:ascii="Arial" w:hAnsi="Arial" w:cs="Arial"/>
        </w:rPr>
      </w:pPr>
      <w:r w:rsidRPr="009B5F09">
        <w:rPr>
          <w:rFonts w:ascii="Arial" w:hAnsi="Arial" w:cs="Arial"/>
        </w:rPr>
        <w:drawing>
          <wp:inline distT="0" distB="0" distL="0" distR="0" wp14:anchorId="4F6037A3" wp14:editId="3943505E">
            <wp:extent cx="5468113" cy="3458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5DF3" w14:textId="331EC80B" w:rsidR="009B5F09" w:rsidRPr="009B5F09" w:rsidRDefault="009B5F09" w:rsidP="00C85A8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Answer :</w:t>
      </w:r>
      <w:proofErr w:type="gramEnd"/>
    </w:p>
    <w:p w14:paraId="5000BC1B" w14:textId="606A18BF" w:rsidR="00460AA2" w:rsidRPr="009B5F09" w:rsidRDefault="009B5F09" w:rsidP="00C85A85">
      <w:pPr>
        <w:rPr>
          <w:rFonts w:ascii="Arial" w:hAnsi="Arial" w:cs="Arial"/>
        </w:rPr>
      </w:pPr>
      <w:r w:rsidRPr="009B5F09">
        <w:rPr>
          <w:rFonts w:ascii="Arial" w:hAnsi="Arial" w:cs="Arial"/>
          <w:noProof/>
        </w:rPr>
        <w:drawing>
          <wp:inline distT="0" distB="0" distL="0" distR="0" wp14:anchorId="3A5379CE" wp14:editId="04842274">
            <wp:extent cx="3381375" cy="10307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2" t="42605" r="9695" b="35048"/>
                    <a:stretch/>
                  </pic:blipFill>
                  <pic:spPr bwMode="auto">
                    <a:xfrm>
                      <a:off x="0" y="0"/>
                      <a:ext cx="3383409" cy="103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DB858" w14:textId="77777777" w:rsidR="009B5F09" w:rsidRDefault="009B5F0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AD2FD65" w14:textId="3EED18D0" w:rsidR="009B5F09" w:rsidRDefault="009B5F09" w:rsidP="00C85A85">
      <w:pPr>
        <w:rPr>
          <w:rFonts w:ascii="Arial" w:hAnsi="Arial" w:cs="Arial"/>
        </w:rPr>
      </w:pPr>
      <w:r w:rsidRPr="009B5F09">
        <w:rPr>
          <w:rFonts w:ascii="Arial" w:hAnsi="Arial" w:cs="Arial"/>
        </w:rPr>
        <w:lastRenderedPageBreak/>
        <w:t>2.</w:t>
      </w:r>
    </w:p>
    <w:p w14:paraId="4F856E86" w14:textId="394F6D09" w:rsidR="009B5F09" w:rsidRDefault="009B5F09" w:rsidP="00C85A85">
      <w:pPr>
        <w:rPr>
          <w:rFonts w:ascii="Arial" w:hAnsi="Arial" w:cs="Arial"/>
        </w:rPr>
      </w:pPr>
      <w:r w:rsidRPr="009B5F09">
        <w:rPr>
          <w:rFonts w:ascii="Arial" w:hAnsi="Arial" w:cs="Arial"/>
        </w:rPr>
        <w:drawing>
          <wp:inline distT="0" distB="0" distL="0" distR="0" wp14:anchorId="312CEC46" wp14:editId="2370F79F">
            <wp:extent cx="4734586" cy="344853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B6FB" w14:textId="2A65D75F" w:rsidR="009B5F09" w:rsidRPr="009B5F09" w:rsidRDefault="009B5F09" w:rsidP="00C85A85">
      <w:pPr>
        <w:rPr>
          <w:rFonts w:ascii="Arial" w:hAnsi="Arial" w:cs="Arial"/>
        </w:rPr>
      </w:pPr>
      <w:r>
        <w:rPr>
          <w:rFonts w:ascii="Arial" w:hAnsi="Arial" w:cs="Arial"/>
        </w:rPr>
        <w:t>Answer :</w:t>
      </w:r>
    </w:p>
    <w:p w14:paraId="60BB8C95" w14:textId="160D0A58" w:rsidR="009B5F09" w:rsidRPr="009B5F09" w:rsidRDefault="009B5F09" w:rsidP="00C85A85">
      <w:pPr>
        <w:rPr>
          <w:rFonts w:ascii="Arial" w:hAnsi="Arial" w:cs="Arial"/>
        </w:rPr>
      </w:pPr>
      <w:r w:rsidRPr="009B5F09">
        <w:rPr>
          <w:rFonts w:ascii="Arial" w:hAnsi="Arial" w:cs="Arial"/>
          <w:noProof/>
        </w:rPr>
        <w:drawing>
          <wp:inline distT="0" distB="0" distL="0" distR="0" wp14:anchorId="0D52A01F" wp14:editId="5F42A153">
            <wp:extent cx="257175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5" t="65755" r="38973" b="15113"/>
                    <a:stretch/>
                  </pic:blipFill>
                  <pic:spPr bwMode="auto">
                    <a:xfrm>
                      <a:off x="0" y="0"/>
                      <a:ext cx="2571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5F09" w:rsidRPr="009B5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3FFC8" w14:textId="77777777" w:rsidR="00ED4663" w:rsidRDefault="00ED4663" w:rsidP="00460AA2">
      <w:pPr>
        <w:spacing w:after="0" w:line="240" w:lineRule="auto"/>
      </w:pPr>
      <w:r>
        <w:separator/>
      </w:r>
    </w:p>
  </w:endnote>
  <w:endnote w:type="continuationSeparator" w:id="0">
    <w:p w14:paraId="46848EB5" w14:textId="77777777" w:rsidR="00ED4663" w:rsidRDefault="00ED4663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99B06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2CEA29BC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2E4FE84A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E6366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1F26D" w14:textId="77777777" w:rsidR="00ED4663" w:rsidRDefault="00ED4663" w:rsidP="00460AA2">
      <w:pPr>
        <w:spacing w:after="0" w:line="240" w:lineRule="auto"/>
      </w:pPr>
      <w:r>
        <w:separator/>
      </w:r>
    </w:p>
  </w:footnote>
  <w:footnote w:type="continuationSeparator" w:id="0">
    <w:p w14:paraId="4E3D44BD" w14:textId="77777777" w:rsidR="00ED4663" w:rsidRDefault="00ED4663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8EC4E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0202A" w14:textId="7777777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9B5F09">
      <w:rPr>
        <w:noProof/>
      </w:rPr>
      <w:t>Wednesday, August 26, 2020</w:t>
    </w:r>
    <w:r w:rsidR="00BE7BF8">
      <w:fldChar w:fldCharType="end"/>
    </w:r>
  </w:p>
  <w:p w14:paraId="227EAC13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64A82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09"/>
    <w:rsid w:val="000211F6"/>
    <w:rsid w:val="00114213"/>
    <w:rsid w:val="001646C7"/>
    <w:rsid w:val="00234D4B"/>
    <w:rsid w:val="003F5256"/>
    <w:rsid w:val="00460AA2"/>
    <w:rsid w:val="005013E3"/>
    <w:rsid w:val="005F001D"/>
    <w:rsid w:val="006D181F"/>
    <w:rsid w:val="00924465"/>
    <w:rsid w:val="0099291C"/>
    <w:rsid w:val="009B5F09"/>
    <w:rsid w:val="00BE7BF8"/>
    <w:rsid w:val="00C85A85"/>
    <w:rsid w:val="00CE0128"/>
    <w:rsid w:val="00D40097"/>
    <w:rsid w:val="00ED4663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BFDB"/>
  <w15:chartTrackingRefBased/>
  <w15:docId w15:val="{B5C33F9C-287A-4CEB-8A6F-43833068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5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2020-08-26T12:05:00Z</dcterms:created>
  <dcterms:modified xsi:type="dcterms:W3CDTF">2020-08-26T12:10:00Z</dcterms:modified>
</cp:coreProperties>
</file>