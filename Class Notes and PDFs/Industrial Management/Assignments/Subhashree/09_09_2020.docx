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496E" w:rsidRDefault="007D496E" w:rsidP="007D496E">
      <w:pPr>
        <w:pStyle w:val="ListParagraph"/>
        <w:numPr>
          <w:ilvl w:val="0"/>
          <w:numId w:val="7"/>
        </w:num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835"/>
        <w:gridCol w:w="299"/>
        <w:gridCol w:w="425"/>
      </w:tblGrid>
      <w:tr w:rsidR="007D496E" w:rsidRPr="007D496E" w:rsidTr="007D496E">
        <w:trPr>
          <w:trHeight w:val="345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496E" w:rsidRPr="007D496E" w:rsidRDefault="007D496E" w:rsidP="007D4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7D496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IN" w:eastAsia="en-GB"/>
              </w:rPr>
              <w:t>Latest time for node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496E" w:rsidRPr="007D496E" w:rsidRDefault="007D496E" w:rsidP="007D4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7D496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IN" w:eastAsia="en-GB"/>
              </w:rPr>
              <w:t>9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496E" w:rsidRPr="007D496E" w:rsidRDefault="007D496E" w:rsidP="007D4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7D496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IN" w:eastAsia="en-GB"/>
              </w:rPr>
              <w:t>Is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496E" w:rsidRPr="007D496E" w:rsidRDefault="007D496E" w:rsidP="007D4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7D496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IN" w:eastAsia="en-GB"/>
              </w:rPr>
              <w:t>28</w:t>
            </w:r>
          </w:p>
        </w:tc>
      </w:tr>
      <w:tr w:rsidR="007D496E" w:rsidRPr="007D496E" w:rsidTr="007D496E">
        <w:trPr>
          <w:trHeight w:val="345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496E" w:rsidRPr="007D496E" w:rsidRDefault="007D496E" w:rsidP="007D4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7D496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IN" w:eastAsia="en-GB"/>
              </w:rPr>
              <w:t>Latest time for node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496E" w:rsidRPr="007D496E" w:rsidRDefault="007D496E" w:rsidP="007D4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7D496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IN" w:eastAsia="en-GB"/>
              </w:rPr>
              <w:t>8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496E" w:rsidRPr="007D496E" w:rsidRDefault="007D496E" w:rsidP="007D4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7D496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IN" w:eastAsia="en-GB"/>
              </w:rPr>
              <w:t>Is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496E" w:rsidRPr="007D496E" w:rsidRDefault="007D496E" w:rsidP="007D4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7D496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IN" w:eastAsia="en-GB"/>
              </w:rPr>
              <w:t>20</w:t>
            </w:r>
          </w:p>
        </w:tc>
      </w:tr>
      <w:tr w:rsidR="007D496E" w:rsidRPr="007D496E" w:rsidTr="007D496E">
        <w:trPr>
          <w:trHeight w:val="345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496E" w:rsidRPr="007D496E" w:rsidRDefault="007D496E" w:rsidP="007D4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7D496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IN" w:eastAsia="en-GB"/>
              </w:rPr>
              <w:t>Latest time for node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496E" w:rsidRPr="007D496E" w:rsidRDefault="007D496E" w:rsidP="007D4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7D496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IN" w:eastAsia="en-GB"/>
              </w:rPr>
              <w:t>7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496E" w:rsidRPr="007D496E" w:rsidRDefault="007D496E" w:rsidP="007D4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7D496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IN" w:eastAsia="en-GB"/>
              </w:rPr>
              <w:t>Is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496E" w:rsidRPr="007D496E" w:rsidRDefault="007D496E" w:rsidP="007D4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7D496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IN" w:eastAsia="en-GB"/>
              </w:rPr>
              <w:t>16</w:t>
            </w:r>
          </w:p>
        </w:tc>
      </w:tr>
      <w:tr w:rsidR="007D496E" w:rsidRPr="007D496E" w:rsidTr="007D496E">
        <w:trPr>
          <w:trHeight w:val="345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496E" w:rsidRPr="007D496E" w:rsidRDefault="007D496E" w:rsidP="007D4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7D496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IN" w:eastAsia="en-GB"/>
              </w:rPr>
              <w:t>Latest time for node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496E" w:rsidRPr="007D496E" w:rsidRDefault="007D496E" w:rsidP="007D4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7D496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IN" w:eastAsia="en-GB"/>
              </w:rPr>
              <w:t>6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496E" w:rsidRPr="007D496E" w:rsidRDefault="007D496E" w:rsidP="007D4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7D496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IN" w:eastAsia="en-GB"/>
              </w:rPr>
              <w:t>Is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496E" w:rsidRPr="007D496E" w:rsidRDefault="007D496E" w:rsidP="007D4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7D496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IN" w:eastAsia="en-GB"/>
              </w:rPr>
              <w:t>16</w:t>
            </w:r>
          </w:p>
        </w:tc>
      </w:tr>
      <w:tr w:rsidR="007D496E" w:rsidRPr="007D496E" w:rsidTr="007D496E">
        <w:trPr>
          <w:trHeight w:val="345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496E" w:rsidRPr="007D496E" w:rsidRDefault="007D496E" w:rsidP="007D4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7D496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IN" w:eastAsia="en-GB"/>
              </w:rPr>
              <w:t>Latest time for node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496E" w:rsidRPr="007D496E" w:rsidRDefault="007D496E" w:rsidP="007D4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7D496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IN" w:eastAsia="en-GB"/>
              </w:rPr>
              <w:t>5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496E" w:rsidRPr="007D496E" w:rsidRDefault="007D496E" w:rsidP="007D4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7D496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IN" w:eastAsia="en-GB"/>
              </w:rPr>
              <w:t>Is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496E" w:rsidRPr="007D496E" w:rsidRDefault="007D496E" w:rsidP="007D4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7D496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IN" w:eastAsia="en-GB"/>
              </w:rPr>
              <w:t>15</w:t>
            </w:r>
          </w:p>
        </w:tc>
      </w:tr>
      <w:tr w:rsidR="007D496E" w:rsidRPr="007D496E" w:rsidTr="007D496E">
        <w:trPr>
          <w:trHeight w:val="345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496E" w:rsidRPr="007D496E" w:rsidRDefault="007D496E" w:rsidP="007D4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7D496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IN" w:eastAsia="en-GB"/>
              </w:rPr>
              <w:t>Latest time for node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496E" w:rsidRPr="007D496E" w:rsidRDefault="007D496E" w:rsidP="007D4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7D496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IN" w:eastAsia="en-GB"/>
              </w:rPr>
              <w:t>4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496E" w:rsidRPr="007D496E" w:rsidRDefault="007D496E" w:rsidP="007D4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7D496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IN" w:eastAsia="en-GB"/>
              </w:rPr>
              <w:t>Is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496E" w:rsidRPr="007D496E" w:rsidRDefault="007D496E" w:rsidP="007D4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7D496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IN" w:eastAsia="en-GB"/>
              </w:rPr>
              <w:t>10</w:t>
            </w:r>
          </w:p>
        </w:tc>
      </w:tr>
      <w:tr w:rsidR="007D496E" w:rsidRPr="007D496E" w:rsidTr="007D496E">
        <w:trPr>
          <w:trHeight w:val="345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496E" w:rsidRPr="007D496E" w:rsidRDefault="007D496E" w:rsidP="007D4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7D496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IN" w:eastAsia="en-GB"/>
              </w:rPr>
              <w:t>Latest time for node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496E" w:rsidRPr="007D496E" w:rsidRDefault="007D496E" w:rsidP="007D4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7D496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IN" w:eastAsia="en-GB"/>
              </w:rPr>
              <w:t>3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496E" w:rsidRPr="007D496E" w:rsidRDefault="007D496E" w:rsidP="007D4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7D496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IN" w:eastAsia="en-GB"/>
              </w:rPr>
              <w:t>Is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496E" w:rsidRPr="007D496E" w:rsidRDefault="007D496E" w:rsidP="007D4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7D496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IN" w:eastAsia="en-GB"/>
              </w:rPr>
              <w:t>5</w:t>
            </w:r>
          </w:p>
        </w:tc>
      </w:tr>
      <w:tr w:rsidR="007D496E" w:rsidRPr="007D496E" w:rsidTr="007D496E">
        <w:trPr>
          <w:trHeight w:val="36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496E" w:rsidRPr="007D496E" w:rsidRDefault="007D496E" w:rsidP="007D4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7D496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IN" w:eastAsia="en-GB"/>
              </w:rPr>
              <w:t>Latest time for node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496E" w:rsidRPr="007D496E" w:rsidRDefault="007D496E" w:rsidP="007D4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7D496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IN" w:eastAsia="en-GB"/>
              </w:rPr>
              <w:t>2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496E" w:rsidRPr="007D496E" w:rsidRDefault="007D496E" w:rsidP="007D4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7D496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IN" w:eastAsia="en-GB"/>
              </w:rPr>
              <w:t>Is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496E" w:rsidRPr="007D496E" w:rsidRDefault="007D496E" w:rsidP="007D4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7D496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IN" w:eastAsia="en-GB"/>
              </w:rPr>
              <w:t>8</w:t>
            </w:r>
          </w:p>
        </w:tc>
      </w:tr>
      <w:tr w:rsidR="007D496E" w:rsidRPr="007D496E" w:rsidTr="007D496E">
        <w:trPr>
          <w:trHeight w:val="345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496E" w:rsidRPr="007D496E" w:rsidRDefault="007D496E" w:rsidP="007D4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7D496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IN" w:eastAsia="en-GB"/>
              </w:rPr>
              <w:t>Latest time for node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496E" w:rsidRPr="007D496E" w:rsidRDefault="007D496E" w:rsidP="007D4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7D496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IN" w:eastAsia="en-GB"/>
              </w:rPr>
              <w:t>1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496E" w:rsidRPr="007D496E" w:rsidRDefault="007D496E" w:rsidP="007D4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7D496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IN" w:eastAsia="en-GB"/>
              </w:rPr>
              <w:t>Is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496E" w:rsidRPr="007D496E" w:rsidRDefault="007D496E" w:rsidP="007D4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7D496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IN" w:eastAsia="en-GB"/>
              </w:rPr>
              <w:t>0</w:t>
            </w:r>
          </w:p>
        </w:tc>
      </w:tr>
    </w:tbl>
    <w:p w:rsidR="00460AA2" w:rsidRDefault="00460AA2" w:rsidP="00C85A85">
      <w:pPr>
        <w:rPr>
          <w:rFonts w:ascii="Arial" w:hAnsi="Arial" w:cs="Arial"/>
        </w:rPr>
      </w:pPr>
    </w:p>
    <w:p w:rsidR="007D496E" w:rsidRPr="007D496E" w:rsidRDefault="007D496E" w:rsidP="007D496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The backward pass is carried out to calculate the latest dates on which each activity may be started and finished without delaying the end date of the project.</w:t>
      </w:r>
    </w:p>
    <w:sectPr w:rsidR="007D496E" w:rsidRPr="007D49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53232" w:rsidRDefault="00B53232" w:rsidP="00460AA2">
      <w:pPr>
        <w:spacing w:after="0" w:line="240" w:lineRule="auto"/>
      </w:pPr>
      <w:r>
        <w:separator/>
      </w:r>
    </w:p>
  </w:endnote>
  <w:endnote w:type="continuationSeparator" w:id="0">
    <w:p w:rsidR="00B53232" w:rsidRDefault="00B53232" w:rsidP="00460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7ACF" w:rsidRDefault="00F97A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1261727"/>
      <w:docPartObj>
        <w:docPartGallery w:val="Page Numbers (Bottom of Page)"/>
        <w:docPartUnique/>
      </w:docPartObj>
    </w:sdtPr>
    <w:sdtEndPr/>
    <w:sdtContent>
      <w:p w:rsidR="005013E3" w:rsidRDefault="005013E3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:rsidR="005013E3" w:rsidRDefault="005013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7ACF" w:rsidRDefault="00F97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53232" w:rsidRDefault="00B53232" w:rsidP="00460AA2">
      <w:pPr>
        <w:spacing w:after="0" w:line="240" w:lineRule="auto"/>
      </w:pPr>
      <w:r>
        <w:separator/>
      </w:r>
    </w:p>
  </w:footnote>
  <w:footnote w:type="continuationSeparator" w:id="0">
    <w:p w:rsidR="00B53232" w:rsidRDefault="00B53232" w:rsidP="00460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7ACF" w:rsidRDefault="00F97A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60AA2" w:rsidRDefault="00460AA2">
    <w:pPr>
      <w:pStyle w:val="Header"/>
      <w:pBdr>
        <w:bottom w:val="single" w:sz="12" w:space="1" w:color="auto"/>
      </w:pBdr>
    </w:pPr>
    <w:proofErr w:type="spellStart"/>
    <w:r w:rsidRPr="00460AA2">
      <w:rPr>
        <w:sz w:val="26"/>
        <w:szCs w:val="26"/>
      </w:rPr>
      <w:t>Subhradip</w:t>
    </w:r>
    <w:proofErr w:type="spellEnd"/>
    <w:r w:rsidRPr="00460AA2">
      <w:rPr>
        <w:sz w:val="26"/>
        <w:szCs w:val="26"/>
      </w:rPr>
      <w:t xml:space="preserve"> Debnath</w:t>
    </w:r>
    <w:r w:rsidRPr="00460AA2">
      <w:rPr>
        <w:sz w:val="26"/>
        <w:szCs w:val="26"/>
      </w:rPr>
      <w:br/>
    </w:r>
    <w:r>
      <w:t>A-19, C1, 3</w:t>
    </w:r>
    <w:r w:rsidRPr="00460AA2">
      <w:rPr>
        <w:vertAlign w:val="superscript"/>
      </w:rPr>
      <w:t>rd</w:t>
    </w:r>
    <w:r>
      <w:t xml:space="preserve"> Year</w:t>
    </w:r>
    <w:r>
      <w:br/>
      <w:t xml:space="preserve">Computer Science and Engineering </w:t>
    </w:r>
    <w:proofErr w:type="spellStart"/>
    <w:r>
      <w:t>Deptt</w:t>
    </w:r>
    <w:proofErr w:type="spellEnd"/>
    <w:r>
      <w:br/>
      <w:t>Institute of Engineering and Management, Kolkata</w:t>
    </w:r>
    <w:r w:rsidR="001646C7">
      <w:br/>
      <w:t xml:space="preserve">Date </w:t>
    </w:r>
    <w:r w:rsidR="00BE7BF8">
      <w:t xml:space="preserve">– </w:t>
    </w:r>
    <w:r w:rsidR="00BE7BF8">
      <w:fldChar w:fldCharType="begin"/>
    </w:r>
    <w:r w:rsidR="00BE7BF8">
      <w:instrText xml:space="preserve"> DATE \@ "dddd, MMMM d, yyyy" </w:instrText>
    </w:r>
    <w:r w:rsidR="00BE7BF8">
      <w:fldChar w:fldCharType="separate"/>
    </w:r>
    <w:r w:rsidR="007D496E">
      <w:rPr>
        <w:noProof/>
      </w:rPr>
      <w:t>Wednesday, September 9, 2020</w:t>
    </w:r>
    <w:r w:rsidR="00BE7BF8">
      <w:fldChar w:fldCharType="end"/>
    </w:r>
  </w:p>
  <w:p w:rsidR="005013E3" w:rsidRDefault="005013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7ACF" w:rsidRDefault="00F97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47764"/>
    <w:multiLevelType w:val="hybridMultilevel"/>
    <w:tmpl w:val="486237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6689C"/>
    <w:multiLevelType w:val="hybridMultilevel"/>
    <w:tmpl w:val="DFBA6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957AE"/>
    <w:multiLevelType w:val="hybridMultilevel"/>
    <w:tmpl w:val="29B45E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51A5F"/>
    <w:multiLevelType w:val="hybridMultilevel"/>
    <w:tmpl w:val="B14C5CD6"/>
    <w:lvl w:ilvl="0" w:tplc="CE60E5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E926BF"/>
    <w:multiLevelType w:val="hybridMultilevel"/>
    <w:tmpl w:val="12C45D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5082D"/>
    <w:multiLevelType w:val="hybridMultilevel"/>
    <w:tmpl w:val="838C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A2955"/>
    <w:multiLevelType w:val="hybridMultilevel"/>
    <w:tmpl w:val="F32C68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6E"/>
    <w:rsid w:val="000211F6"/>
    <w:rsid w:val="00114213"/>
    <w:rsid w:val="0013109F"/>
    <w:rsid w:val="001646C7"/>
    <w:rsid w:val="00234D4B"/>
    <w:rsid w:val="002F24C9"/>
    <w:rsid w:val="003966E6"/>
    <w:rsid w:val="003F5256"/>
    <w:rsid w:val="00460AA2"/>
    <w:rsid w:val="005013E3"/>
    <w:rsid w:val="005F001D"/>
    <w:rsid w:val="006708E3"/>
    <w:rsid w:val="006D181F"/>
    <w:rsid w:val="007D496E"/>
    <w:rsid w:val="008D09CC"/>
    <w:rsid w:val="00924465"/>
    <w:rsid w:val="0099291C"/>
    <w:rsid w:val="00B53232"/>
    <w:rsid w:val="00BE7BF8"/>
    <w:rsid w:val="00C56CF9"/>
    <w:rsid w:val="00C85A85"/>
    <w:rsid w:val="00CE0128"/>
    <w:rsid w:val="00D40097"/>
    <w:rsid w:val="00DE0F5A"/>
    <w:rsid w:val="00EF41DA"/>
    <w:rsid w:val="00F13412"/>
    <w:rsid w:val="00F9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A26C"/>
  <w15:chartTrackingRefBased/>
  <w15:docId w15:val="{A1BAC127-8876-8F4D-8D29-C13FD20D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A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A2"/>
  </w:style>
  <w:style w:type="paragraph" w:styleId="Footer">
    <w:name w:val="footer"/>
    <w:basedOn w:val="Normal"/>
    <w:link w:val="Foot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A2"/>
  </w:style>
  <w:style w:type="paragraph" w:styleId="NormalWeb">
    <w:name w:val="Normal (Web)"/>
    <w:basedOn w:val="Normal"/>
    <w:uiPriority w:val="99"/>
    <w:semiHidden/>
    <w:unhideWhenUsed/>
    <w:rsid w:val="00396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NoSpacing">
    <w:name w:val="No Spacing"/>
    <w:uiPriority w:val="1"/>
    <w:qFormat/>
    <w:rsid w:val="003966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cialistalex/Library/Group%20Containers/UBF8T346G9.Office/User%20Content.localized/Templates.localized/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Template.dotx</Template>
  <TotalTime>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2020-09-09T10:58:00Z</dcterms:created>
  <dcterms:modified xsi:type="dcterms:W3CDTF">2020-09-09T11:05:00Z</dcterms:modified>
</cp:coreProperties>
</file>